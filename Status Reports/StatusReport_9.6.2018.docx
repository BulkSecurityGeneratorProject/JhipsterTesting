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bookmarkStart w:id="0" w:name="_GoBack"/>
      <w:bookmarkEnd w:id="0"/>
      <w:r>
        <w:rPr>
          <w:rFonts w:ascii="Helvetica" w:hAnsi="Helvetica" w:cs="Helvetica"/>
          <w:color w:val="000000"/>
        </w:rPr>
        <w:t>Date:</w:t>
      </w:r>
      <w:r w:rsidR="008C1D39">
        <w:rPr>
          <w:rFonts w:ascii="Helvetica" w:hAnsi="Helvetica" w:cs="Helvetica"/>
          <w:color w:val="000000"/>
        </w:rPr>
        <w:t xml:space="preserve"> 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A8455EF8ABCA47DC870603A44EF93A56"/>
          </w:placeholder>
          <w:date w:fullDate="2018-09-06T00:00:00Z">
            <w:dateFormat w:val="M/d/yyyy"/>
            <w:lid w:val="en-US"/>
            <w:storeMappedDataAs w:val="dateTime"/>
            <w:calendar w:val="gregorian"/>
          </w:date>
        </w:sdtPr>
        <w:sdtContent>
          <w:r w:rsidR="009E4229">
            <w:rPr>
              <w:rFonts w:ascii="Helvetica" w:hAnsi="Helvetica" w:cs="Helvetica"/>
              <w:color w:val="000000"/>
            </w:rPr>
            <w:t>9/6/2018</w:t>
          </w:r>
        </w:sdtContent>
      </w:sdt>
    </w:p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CE428E" w:rsidRPr="008F4D0B" w:rsidRDefault="008C1D39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Abigail Byram</w:t>
      </w:r>
    </w:p>
    <w:p w:rsidR="008F4D0B" w:rsidRDefault="008C1D39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Matthew Pointer</w:t>
      </w:r>
    </w:p>
    <w:p w:rsidR="008C1D39" w:rsidRDefault="008C1D39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Matthew Tran</w:t>
      </w:r>
    </w:p>
    <w:p w:rsidR="008C1D39" w:rsidRPr="008F4D0B" w:rsidRDefault="008C1D39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Neil Watson</w:t>
      </w: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8E50B6" w:rsidRPr="00CE428E" w:rsidRDefault="008E50B6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CE428E" w:rsidRDefault="008E50B6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Meeting with sponsor and set up weekly meeting times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8C1D39">
        <w:rPr>
          <w:rFonts w:ascii="Helvetica" w:hAnsi="Helvetica" w:cs="Helvetica"/>
          <w:i/>
          <w:color w:val="000000"/>
        </w:rPr>
        <w:t>Full Team</w:t>
      </w:r>
    </w:p>
    <w:p w:rsidR="008F4D0B" w:rsidRDefault="008C1D39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Set up Slack</w:t>
      </w:r>
      <w:r w:rsid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Full Team</w:t>
      </w:r>
    </w:p>
    <w:p w:rsidR="008C1D39" w:rsidRDefault="008C1D39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Research on different TA departments in VCU and other universities – Abigail, Neil</w:t>
      </w:r>
    </w:p>
    <w:p w:rsidR="008C1D39" w:rsidRPr="008F4D0B" w:rsidRDefault="008E50B6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Beginning Design Strategy – Full Team</w:t>
      </w:r>
    </w:p>
    <w:p w:rsidR="00CE428E" w:rsidRDefault="00CE428E" w:rsidP="008E50B6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:rsidR="008E50B6" w:rsidRDefault="008E50B6" w:rsidP="008E50B6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8F4D0B" w:rsidRPr="008E50B6" w:rsidRDefault="008E50B6" w:rsidP="008E50B6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Formal Project Draft – Full Team – Due 9/11/2018</w:t>
      </w:r>
    </w:p>
    <w:p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8E50B6" w:rsidRDefault="008E50B6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110679" w:rsidRDefault="008E50B6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No Issues</w:t>
      </w:r>
    </w:p>
    <w:sectPr w:rsidR="008F4D0B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12A" w:rsidRDefault="00D6612A" w:rsidP="00110679">
      <w:pPr>
        <w:spacing w:after="0" w:line="240" w:lineRule="auto"/>
      </w:pPr>
      <w:r>
        <w:separator/>
      </w:r>
    </w:p>
  </w:endnote>
  <w:endnote w:type="continuationSeparator" w:id="0">
    <w:p w:rsidR="00D6612A" w:rsidRDefault="00D6612A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12A" w:rsidRDefault="00D6612A" w:rsidP="00110679">
      <w:pPr>
        <w:spacing w:after="0" w:line="240" w:lineRule="auto"/>
      </w:pPr>
      <w:r>
        <w:separator/>
      </w:r>
    </w:p>
  </w:footnote>
  <w:footnote w:type="continuationSeparator" w:id="0">
    <w:p w:rsidR="00D6612A" w:rsidRDefault="00D6612A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CS3</w:t>
    </w:r>
    <w:r w:rsidR="008C1D39">
      <w:rPr>
        <w:b/>
        <w:sz w:val="32"/>
        <w:szCs w:val="32"/>
      </w:rPr>
      <w:t>13 - TA Management System</w:t>
    </w:r>
  </w:p>
  <w:p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110679" w:rsidRPr="00110679" w:rsidRDefault="004A1B65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w:pict>
        <v:line id="Straight Connector 1" o:spid="_x0000_s4097" style="position:absolute;left:0;text-align:left;z-index:251659264;visibility:visible;mso-position-horizontal:center;mso-position-horizontal-relative:margin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<v:stroke joinstyle="miter"/>
          <w10:wrap anchorx="marg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defaultTabStop w:val="720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B3902"/>
    <w:rsid w:val="001062DD"/>
    <w:rsid w:val="00110679"/>
    <w:rsid w:val="001B473C"/>
    <w:rsid w:val="001D3250"/>
    <w:rsid w:val="002A7A77"/>
    <w:rsid w:val="003C1EC4"/>
    <w:rsid w:val="004A1B65"/>
    <w:rsid w:val="004B6715"/>
    <w:rsid w:val="00671386"/>
    <w:rsid w:val="00814AEF"/>
    <w:rsid w:val="0087799C"/>
    <w:rsid w:val="008C1D39"/>
    <w:rsid w:val="008E50B6"/>
    <w:rsid w:val="008F4D0B"/>
    <w:rsid w:val="009E4229"/>
    <w:rsid w:val="00A20F17"/>
    <w:rsid w:val="00AB3902"/>
    <w:rsid w:val="00AD3211"/>
    <w:rsid w:val="00C82ACA"/>
    <w:rsid w:val="00CD1F18"/>
    <w:rsid w:val="00CE428E"/>
    <w:rsid w:val="00D6612A"/>
    <w:rsid w:val="00E20052"/>
    <w:rsid w:val="00F52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D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omit\Downloads\Status%20Report%20Tempate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8455EF8ABCA47DC870603A44EF93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FC02C-ADE9-4CB7-AAD7-CA6A83B52BC0}"/>
      </w:docPartPr>
      <w:docPartBody>
        <w:p w:rsidR="0084725F" w:rsidRDefault="004B6259">
          <w:pPr>
            <w:pStyle w:val="A8455EF8ABCA47DC870603A44EF93A56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B6259"/>
    <w:rsid w:val="000D7B56"/>
    <w:rsid w:val="004B6259"/>
    <w:rsid w:val="00847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725F"/>
    <w:rPr>
      <w:color w:val="808080"/>
    </w:rPr>
  </w:style>
  <w:style w:type="paragraph" w:customStyle="1" w:styleId="A8455EF8ABCA47DC870603A44EF93A56">
    <w:name w:val="A8455EF8ABCA47DC870603A44EF93A56"/>
    <w:rsid w:val="0084725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Tempate(1)</Template>
  <TotalTime>728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Gromit</dc:creator>
  <cp:lastModifiedBy>Gromit</cp:lastModifiedBy>
  <cp:revision>4</cp:revision>
  <dcterms:created xsi:type="dcterms:W3CDTF">2018-09-05T19:59:00Z</dcterms:created>
  <dcterms:modified xsi:type="dcterms:W3CDTF">2018-09-06T23:46:00Z</dcterms:modified>
</cp:coreProperties>
</file>