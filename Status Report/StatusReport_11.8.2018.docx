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Date</w:t>
      </w:r>
      <w:proofErr w:type="gramStart"/>
      <w:r>
        <w:rPr>
          <w:rFonts w:ascii="Helvetica" w:hAnsi="Helvetica" w:cs="Helvetica"/>
          <w:color w:val="000000"/>
        </w:rPr>
        <w:t>:</w:t>
      </w:r>
      <w:proofErr w:type="gramEnd"/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6418120CAAD14F138FDE8062EF5CD2ED"/>
          </w:placeholder>
          <w:date w:fullDate="2018-11-08T00:00:00Z">
            <w:dateFormat w:val="M/d/yyyy"/>
            <w:lid w:val="en-US"/>
            <w:storeMappedDataAs w:val="dateTime"/>
            <w:calendar w:val="gregorian"/>
          </w:date>
        </w:sdtPr>
        <w:sdtContent>
          <w:r w:rsidR="00C2013C">
            <w:rPr>
              <w:rFonts w:ascii="Helvetica" w:hAnsi="Helvetica" w:cs="Helvetica"/>
              <w:color w:val="000000"/>
            </w:rPr>
            <w:t>11/8/2018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Abigail </w:t>
      </w:r>
      <w:proofErr w:type="spellStart"/>
      <w:r>
        <w:rPr>
          <w:rFonts w:ascii="Helvetica" w:hAnsi="Helvetica" w:cs="Helvetica"/>
          <w:i/>
          <w:color w:val="000000"/>
        </w:rPr>
        <w:t>Byram</w:t>
      </w:r>
      <w:proofErr w:type="spellEnd"/>
    </w:p>
    <w:p w:rsidR="00C2013C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Pointer</w:t>
      </w:r>
    </w:p>
    <w:p w:rsidR="00C2013C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Tran</w:t>
      </w:r>
    </w:p>
    <w:p w:rsidR="00C2013C" w:rsidRPr="008F4D0B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Neil Watson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C2013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Revised design of interface – Full Team</w:t>
      </w:r>
    </w:p>
    <w:p w:rsidR="008F4D0B" w:rsidRDefault="00C2013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1</w:t>
      </w:r>
      <w:r w:rsidRPr="00C2013C">
        <w:rPr>
          <w:rFonts w:ascii="Helvetica" w:hAnsi="Helvetica" w:cs="Helvetica"/>
          <w:i/>
          <w:color w:val="000000"/>
          <w:vertAlign w:val="superscript"/>
        </w:rPr>
        <w:t>st</w:t>
      </w:r>
      <w:r>
        <w:rPr>
          <w:rFonts w:ascii="Helvetica" w:hAnsi="Helvetica" w:cs="Helvetica"/>
          <w:i/>
          <w:color w:val="000000"/>
        </w:rPr>
        <w:t xml:space="preserve"> iteration demo of app – Matthew Pointer</w:t>
      </w:r>
    </w:p>
    <w:p w:rsidR="00CE428E" w:rsidRPr="00C2013C" w:rsidRDefault="00C2013C" w:rsidP="00C2013C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Mock grades/ABET information for analytics – Neil Watson</w:t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Next step of application: Working with data pulled directly from Blackboard and how it will be inputted – Full Team – 11/15/2018</w:t>
      </w:r>
    </w:p>
    <w:p w:rsidR="00C2013C" w:rsidRPr="00C2013C" w:rsidRDefault="00C2013C" w:rsidP="00C2013C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C2013C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Blackboard Access</w:t>
      </w:r>
    </w:p>
    <w:p w:rsidR="00C2013C" w:rsidRPr="00110679" w:rsidRDefault="00C2013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other issues this week</w:t>
      </w:r>
    </w:p>
    <w:sectPr w:rsidR="00C2013C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67E" w:rsidRDefault="00A6267E" w:rsidP="00110679">
      <w:pPr>
        <w:spacing w:after="0" w:line="240" w:lineRule="auto"/>
      </w:pPr>
      <w:r>
        <w:separator/>
      </w:r>
    </w:p>
  </w:endnote>
  <w:endnote w:type="continuationSeparator" w:id="0">
    <w:p w:rsidR="00A6267E" w:rsidRDefault="00A6267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67E" w:rsidRDefault="00A6267E" w:rsidP="00110679">
      <w:pPr>
        <w:spacing w:after="0" w:line="240" w:lineRule="auto"/>
      </w:pPr>
      <w:r>
        <w:separator/>
      </w:r>
    </w:p>
  </w:footnote>
  <w:footnote w:type="continuationSeparator" w:id="0">
    <w:p w:rsidR="00A6267E" w:rsidRDefault="00A6267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C2013C">
      <w:rPr>
        <w:b/>
        <w:sz w:val="32"/>
        <w:szCs w:val="32"/>
      </w:rPr>
      <w:t>13 -</w:t>
    </w:r>
    <w:r w:rsidR="00110679" w:rsidRPr="00110679">
      <w:rPr>
        <w:b/>
        <w:sz w:val="32"/>
        <w:szCs w:val="32"/>
      </w:rPr>
      <w:t xml:space="preserve"> </w:t>
    </w:r>
    <w:r w:rsidR="00C2013C">
      <w:rPr>
        <w:b/>
        <w:sz w:val="32"/>
        <w:szCs w:val="32"/>
      </w:rPr>
      <w:t>TA Management System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A64B7A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>
        <v:line id="Straight Connector 1" o:spid="_x0000_s4097" style="position:absolute;left:0;text-align:left;z-index:251659264;visibility:visible;mso-position-horizontal:center;mso-position-horizontal-relative:margin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420E2"/>
    <w:rsid w:val="001062DD"/>
    <w:rsid w:val="00110679"/>
    <w:rsid w:val="001420E2"/>
    <w:rsid w:val="001B473C"/>
    <w:rsid w:val="002A7A77"/>
    <w:rsid w:val="004320A0"/>
    <w:rsid w:val="004B6715"/>
    <w:rsid w:val="00671386"/>
    <w:rsid w:val="00814AEF"/>
    <w:rsid w:val="008F4D0B"/>
    <w:rsid w:val="00A20F17"/>
    <w:rsid w:val="00A6267E"/>
    <w:rsid w:val="00A64B7A"/>
    <w:rsid w:val="00A80523"/>
    <w:rsid w:val="00AD3211"/>
    <w:rsid w:val="00C2013C"/>
    <w:rsid w:val="00C82ACA"/>
    <w:rsid w:val="00CD1F18"/>
    <w:rsid w:val="00CE428E"/>
    <w:rsid w:val="00F5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mit\Downloads\Status%20Report%20Tempate(1)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18120CAAD14F138FDE8062EF5CD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C341-7F64-4294-B165-179DEFFE6022}"/>
      </w:docPartPr>
      <w:docPartBody>
        <w:p w:rsidR="006924D6" w:rsidRDefault="004E1AC7">
          <w:pPr>
            <w:pStyle w:val="6418120CAAD14F138FDE8062EF5CD2E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1AC7"/>
    <w:rsid w:val="004E1AC7"/>
    <w:rsid w:val="0069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4D6"/>
    <w:rPr>
      <w:color w:val="808080"/>
    </w:rPr>
  </w:style>
  <w:style w:type="paragraph" w:customStyle="1" w:styleId="6418120CAAD14F138FDE8062EF5CD2ED">
    <w:name w:val="6418120CAAD14F138FDE8062EF5CD2ED"/>
    <w:rsid w:val="006924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 (1)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Gromit</dc:creator>
  <cp:lastModifiedBy>Gromit</cp:lastModifiedBy>
  <cp:revision>2</cp:revision>
  <dcterms:created xsi:type="dcterms:W3CDTF">2018-11-09T05:28:00Z</dcterms:created>
  <dcterms:modified xsi:type="dcterms:W3CDTF">2018-11-09T05:28:00Z</dcterms:modified>
</cp:coreProperties>
</file>