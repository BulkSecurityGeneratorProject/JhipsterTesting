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Date:</w:t>
      </w:r>
      <w:r w:rsidR="008C1D39">
        <w:rPr>
          <w:rFonts w:ascii="Helvetica" w:hAnsi="Helvetica" w:cs="Helvetica"/>
          <w:color w:val="000000"/>
        </w:rPr>
        <w:t xml:space="preserve"> 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A8455EF8ABCA47DC870603A44EF93A56"/>
          </w:placeholder>
          <w:date w:fullDate="2018-09-13T00:00:00Z">
            <w:dateFormat w:val="M/d/yyyy"/>
            <w:lid w:val="en-US"/>
            <w:storeMappedDataAs w:val="dateTime"/>
            <w:calendar w:val="gregorian"/>
          </w:date>
        </w:sdtPr>
        <w:sdtContent>
          <w:r w:rsidR="005C55A7">
            <w:rPr>
              <w:rFonts w:ascii="Helvetica" w:hAnsi="Helvetica" w:cs="Helvetica"/>
              <w:color w:val="000000"/>
            </w:rPr>
            <w:t>9/13/2018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Abigail </w:t>
      </w:r>
      <w:proofErr w:type="spellStart"/>
      <w:r>
        <w:rPr>
          <w:rFonts w:ascii="Helvetica" w:hAnsi="Helvetica" w:cs="Helvetica"/>
          <w:i/>
          <w:color w:val="000000"/>
        </w:rPr>
        <w:t>Byram</w:t>
      </w:r>
      <w:proofErr w:type="spellEnd"/>
    </w:p>
    <w:p w:rsidR="008F4D0B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Matthew Pointer</w:t>
      </w:r>
    </w:p>
    <w:p w:rsidR="008C1D39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Matthew Tran</w:t>
      </w:r>
    </w:p>
    <w:p w:rsidR="008C1D39" w:rsidRPr="008F4D0B" w:rsidRDefault="008C1D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Neil Watson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8E50B6" w:rsidRPr="00CE428E" w:rsidRDefault="008E50B6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5C55A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Requirements Document Draft Complete – Full Team</w:t>
      </w:r>
    </w:p>
    <w:p w:rsidR="008C1D39" w:rsidRDefault="008C1D39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on different TA departments in VCU and other universities – Abigail, Neil</w:t>
      </w:r>
      <w:r w:rsidR="005C55A7">
        <w:rPr>
          <w:rFonts w:ascii="Helvetica" w:hAnsi="Helvetica" w:cs="Helvetica"/>
          <w:i/>
          <w:color w:val="000000"/>
        </w:rPr>
        <w:t>, Matthew Tran</w:t>
      </w:r>
    </w:p>
    <w:p w:rsidR="00CE428E" w:rsidRDefault="00CE428E" w:rsidP="008E50B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8E50B6" w:rsidRDefault="008E50B6" w:rsidP="008E50B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5C55A7" w:rsidRDefault="005C55A7" w:rsidP="008E50B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Awaiting feedback on Draft</w:t>
      </w:r>
    </w:p>
    <w:p w:rsidR="008F4D0B" w:rsidRPr="008E50B6" w:rsidRDefault="005C55A7" w:rsidP="008E50B6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Requirements Document Final Draft </w:t>
      </w:r>
      <w:r w:rsidR="008E50B6">
        <w:rPr>
          <w:rFonts w:ascii="Helvetica" w:hAnsi="Helvetica" w:cs="Helvetica"/>
          <w:i/>
          <w:color w:val="000000"/>
        </w:rPr>
        <w:t>– Full Team – Due 9/</w:t>
      </w:r>
      <w:r>
        <w:rPr>
          <w:rFonts w:ascii="Helvetica" w:hAnsi="Helvetica" w:cs="Helvetica"/>
          <w:i/>
          <w:color w:val="000000"/>
        </w:rPr>
        <w:t>21</w:t>
      </w:r>
      <w:r w:rsidR="008E50B6">
        <w:rPr>
          <w:rFonts w:ascii="Helvetica" w:hAnsi="Helvetica" w:cs="Helvetica"/>
          <w:i/>
          <w:color w:val="000000"/>
        </w:rPr>
        <w:t>/2018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E50B6" w:rsidRDefault="008E50B6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5C55A7" w:rsidRDefault="005C55A7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Hurricane Cancellations</w:t>
      </w:r>
    </w:p>
    <w:p w:rsidR="005C55A7" w:rsidRPr="00110679" w:rsidRDefault="005C55A7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Issues</w:t>
      </w:r>
    </w:p>
    <w:sectPr w:rsidR="005C55A7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8EE" w:rsidRDefault="00DE48EE" w:rsidP="00110679">
      <w:pPr>
        <w:spacing w:after="0" w:line="240" w:lineRule="auto"/>
      </w:pPr>
      <w:r>
        <w:separator/>
      </w:r>
    </w:p>
  </w:endnote>
  <w:endnote w:type="continuationSeparator" w:id="0">
    <w:p w:rsidR="00DE48EE" w:rsidRDefault="00DE48EE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8EE" w:rsidRDefault="00DE48EE" w:rsidP="00110679">
      <w:pPr>
        <w:spacing w:after="0" w:line="240" w:lineRule="auto"/>
      </w:pPr>
      <w:r>
        <w:separator/>
      </w:r>
    </w:p>
  </w:footnote>
  <w:footnote w:type="continuationSeparator" w:id="0">
    <w:p w:rsidR="00DE48EE" w:rsidRDefault="00DE48EE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8C1D39">
      <w:rPr>
        <w:b/>
        <w:sz w:val="32"/>
        <w:szCs w:val="32"/>
      </w:rPr>
      <w:t>13 - TA Management System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4352DA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w:pict>
        <v:line id="Straight Connector 1" o:spid="_x0000_s4097" style="position:absolute;left:0;text-align:left;z-index:251659264;visibility:visible;mso-position-horizontal:center;mso-position-horizontal-relative:margin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<v:stroke joinstyle="miter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3902"/>
    <w:rsid w:val="001062DD"/>
    <w:rsid w:val="00110679"/>
    <w:rsid w:val="001B473C"/>
    <w:rsid w:val="001D3250"/>
    <w:rsid w:val="002A7A77"/>
    <w:rsid w:val="003C1EC4"/>
    <w:rsid w:val="004352DA"/>
    <w:rsid w:val="004A1B65"/>
    <w:rsid w:val="004B6715"/>
    <w:rsid w:val="005C55A7"/>
    <w:rsid w:val="00671386"/>
    <w:rsid w:val="00814AEF"/>
    <w:rsid w:val="0087799C"/>
    <w:rsid w:val="008C1D39"/>
    <w:rsid w:val="008E50B6"/>
    <w:rsid w:val="008F4D0B"/>
    <w:rsid w:val="009E4229"/>
    <w:rsid w:val="00A20F17"/>
    <w:rsid w:val="00AB3902"/>
    <w:rsid w:val="00AD3211"/>
    <w:rsid w:val="00C82ACA"/>
    <w:rsid w:val="00CD1F18"/>
    <w:rsid w:val="00CE428E"/>
    <w:rsid w:val="00D6612A"/>
    <w:rsid w:val="00DE48EE"/>
    <w:rsid w:val="00E20052"/>
    <w:rsid w:val="00F5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mit\Downloads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455EF8ABCA47DC870603A44EF93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FC02C-ADE9-4CB7-AAD7-CA6A83B52BC0}"/>
      </w:docPartPr>
      <w:docPartBody>
        <w:p w:rsidR="0084725F" w:rsidRDefault="004B6259">
          <w:pPr>
            <w:pStyle w:val="A8455EF8ABCA47DC870603A44EF93A56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B6259"/>
    <w:rsid w:val="000D7B56"/>
    <w:rsid w:val="004B6259"/>
    <w:rsid w:val="0084725F"/>
    <w:rsid w:val="009A5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25F"/>
    <w:rPr>
      <w:color w:val="808080"/>
    </w:rPr>
  </w:style>
  <w:style w:type="paragraph" w:customStyle="1" w:styleId="A8455EF8ABCA47DC870603A44EF93A56">
    <w:name w:val="A8455EF8ABCA47DC870603A44EF93A56"/>
    <w:rsid w:val="008472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</Template>
  <TotalTime>818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Gromit</dc:creator>
  <cp:lastModifiedBy>Gromit</cp:lastModifiedBy>
  <cp:revision>5</cp:revision>
  <dcterms:created xsi:type="dcterms:W3CDTF">2018-09-05T19:59:00Z</dcterms:created>
  <dcterms:modified xsi:type="dcterms:W3CDTF">2018-09-15T00:11:00Z</dcterms:modified>
</cp:coreProperties>
</file>